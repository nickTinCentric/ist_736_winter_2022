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B6A1" w14:textId="77777777" w:rsidR="00785540" w:rsidRPr="00C3526E" w:rsidRDefault="00CC007D" w:rsidP="00785540">
      <w:pPr>
        <w:pStyle w:val="CompanyName"/>
      </w:pPr>
      <w:r>
        <w:t>Syracuse University</w:t>
      </w:r>
    </w:p>
    <w:sdt>
      <w:sdtPr>
        <w:alias w:val="Memo title:"/>
        <w:tag w:val="Memo tilte:"/>
        <w:id w:val="-164170097"/>
        <w:placeholder>
          <w:docPart w:val="C8F6FE751BC140EBB71EB14442B94DB8"/>
        </w:placeholder>
        <w:temporary/>
        <w:showingPlcHdr/>
        <w15:appearance w15:val="hidden"/>
      </w:sdtPr>
      <w:sdtEndPr/>
      <w:sdtContent>
        <w:p w14:paraId="27AEF7E3" w14:textId="77777777" w:rsidR="00785540" w:rsidRDefault="00785540" w:rsidP="00785540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50C2AD71" w14:textId="77777777" w:rsidTr="00CC007D">
        <w:sdt>
          <w:sdtPr>
            <w:alias w:val="To:"/>
            <w:tag w:val="To:"/>
            <w:id w:val="1015413264"/>
            <w:placeholder>
              <w:docPart w:val="63359333969341B3ADEB0F5554955B8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7E68782F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28" w:type="dxa"/>
          </w:tcPr>
          <w:p w14:paraId="08D7902C" w14:textId="36B5E07E" w:rsidR="00785540" w:rsidRPr="00FB2B58" w:rsidRDefault="00CC007D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Landowski</w:t>
            </w:r>
          </w:p>
        </w:tc>
      </w:tr>
      <w:tr w:rsidR="00785540" w14:paraId="353BA592" w14:textId="77777777" w:rsidTr="00CC007D">
        <w:sdt>
          <w:sdtPr>
            <w:alias w:val="From:"/>
            <w:tag w:val="From:"/>
            <w:id w:val="21141888"/>
            <w:placeholder>
              <w:docPart w:val="74A11C32813F4AF1B7DC8A25D44EC28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5784B080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28" w:type="dxa"/>
          </w:tcPr>
          <w:p w14:paraId="18740049" w14:textId="210399EE" w:rsidR="00EB38E6" w:rsidRPr="00FB2B58" w:rsidRDefault="00BC22A0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 name(s)</w:t>
            </w:r>
          </w:p>
        </w:tc>
      </w:tr>
      <w:tr w:rsidR="00785540" w14:paraId="5413FF64" w14:textId="77777777" w:rsidTr="00CC007D">
        <w:sdt>
          <w:sdtPr>
            <w:alias w:val="Date:"/>
            <w:tag w:val="Date:"/>
            <w:id w:val="-2052519928"/>
            <w:placeholder>
              <w:docPart w:val="2392460578964C9489DD42091A755EC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079275A2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28" w:type="dxa"/>
          </w:tcPr>
          <w:p w14:paraId="18B7891E" w14:textId="1E219FF7" w:rsidR="00785540" w:rsidRPr="00FB2B58" w:rsidRDefault="00E56D23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February 18, 2022</w:t>
            </w:r>
          </w:p>
        </w:tc>
      </w:tr>
      <w:tr w:rsidR="00785540" w14:paraId="58D9962C" w14:textId="77777777" w:rsidTr="00CC007D">
        <w:sdt>
          <w:sdtPr>
            <w:alias w:val="Re:"/>
            <w:tag w:val="Re:"/>
            <w:id w:val="-1435443775"/>
            <w:placeholder>
              <w:docPart w:val="04E449A7315748598F339C5CB4BCB58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 w14:paraId="1E3981B6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14:paraId="1F31E98D" w14:textId="2CAD950C" w:rsidR="00785540" w:rsidRPr="00FB2B58" w:rsidRDefault="00CC007D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Proposal</w:t>
            </w:r>
          </w:p>
        </w:tc>
      </w:tr>
    </w:tbl>
    <w:p w14:paraId="5A1A5A57" w14:textId="77777777" w:rsidR="00CC007D" w:rsidRPr="00FE37D5" w:rsidRDefault="00CC007D" w:rsidP="00CC007D">
      <w:pPr>
        <w:rPr>
          <w:b/>
        </w:rPr>
      </w:pPr>
      <w:r w:rsidRPr="00FE37D5">
        <w:rPr>
          <w:b/>
        </w:rPr>
        <w:t>Topic: Analyze public workstation usage</w:t>
      </w:r>
    </w:p>
    <w:p w14:paraId="4008ADDF" w14:textId="77777777" w:rsidR="00CC007D" w:rsidRPr="00FE37D5" w:rsidRDefault="00CC007D" w:rsidP="00CC007D">
      <w:pPr>
        <w:rPr>
          <w:b/>
        </w:rPr>
      </w:pPr>
      <w:r w:rsidRPr="00FE37D5">
        <w:rPr>
          <w:b/>
        </w:rPr>
        <w:t>Data Description</w:t>
      </w:r>
      <w:r>
        <w:rPr>
          <w:b/>
        </w:rPr>
        <w:t>:</w:t>
      </w:r>
    </w:p>
    <w:p w14:paraId="28031DED" w14:textId="77777777" w:rsidR="00CC007D" w:rsidRDefault="00CC007D" w:rsidP="00CC007D">
      <w:r>
        <w:t xml:space="preserve"> The main data set consists of 18 Excel Spreadsheets that contain information for each user login event on a public workstation at the University of Rochester main campus from July 2015 to July 2018.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4963"/>
        <w:gridCol w:w="2335"/>
      </w:tblGrid>
      <w:tr w:rsidR="00CC007D" w:rsidRPr="00ED6F84" w14:paraId="2AC33B0C" w14:textId="77777777" w:rsidTr="000B481B">
        <w:tc>
          <w:tcPr>
            <w:tcW w:w="2052" w:type="dxa"/>
          </w:tcPr>
          <w:p w14:paraId="1A9FE5BE" w14:textId="77777777" w:rsidR="00CC007D" w:rsidRPr="00ED6F84" w:rsidRDefault="00CC007D" w:rsidP="000B481B">
            <w:pPr>
              <w:rPr>
                <w:sz w:val="18"/>
                <w:szCs w:val="18"/>
              </w:rPr>
            </w:pPr>
            <w:r w:rsidRPr="00ED6F84">
              <w:rPr>
                <w:sz w:val="18"/>
                <w:szCs w:val="18"/>
              </w:rPr>
              <w:t>Fields</w:t>
            </w:r>
          </w:p>
        </w:tc>
        <w:tc>
          <w:tcPr>
            <w:tcW w:w="4963" w:type="dxa"/>
          </w:tcPr>
          <w:p w14:paraId="033D58EF" w14:textId="77777777" w:rsidR="00CC007D" w:rsidRPr="00ED6F84" w:rsidRDefault="00CC007D" w:rsidP="000B481B">
            <w:pPr>
              <w:rPr>
                <w:sz w:val="18"/>
                <w:szCs w:val="18"/>
              </w:rPr>
            </w:pPr>
            <w:r w:rsidRPr="00ED6F84">
              <w:rPr>
                <w:sz w:val="18"/>
                <w:szCs w:val="18"/>
              </w:rPr>
              <w:t>Description</w:t>
            </w:r>
          </w:p>
        </w:tc>
        <w:tc>
          <w:tcPr>
            <w:tcW w:w="2335" w:type="dxa"/>
          </w:tcPr>
          <w:p w14:paraId="6389710F" w14:textId="77777777" w:rsidR="00CC007D" w:rsidRPr="00ED6F84" w:rsidRDefault="00CC007D" w:rsidP="000B481B">
            <w:pPr>
              <w:rPr>
                <w:sz w:val="18"/>
                <w:szCs w:val="18"/>
              </w:rPr>
            </w:pPr>
            <w:r w:rsidRPr="00ED6F84">
              <w:rPr>
                <w:sz w:val="18"/>
                <w:szCs w:val="18"/>
              </w:rPr>
              <w:t>Example</w:t>
            </w:r>
          </w:p>
        </w:tc>
      </w:tr>
      <w:tr w:rsidR="00CC007D" w:rsidRPr="00ED6F84" w14:paraId="0CDB8E94" w14:textId="77777777" w:rsidTr="000B481B">
        <w:tc>
          <w:tcPr>
            <w:tcW w:w="2052" w:type="dxa"/>
          </w:tcPr>
          <w:p w14:paraId="1EBD09BD" w14:textId="77777777" w:rsidR="00CC007D" w:rsidRPr="00ED6F84" w:rsidRDefault="00CC007D" w:rsidP="000B481B">
            <w:pPr>
              <w:rPr>
                <w:sz w:val="18"/>
                <w:szCs w:val="18"/>
              </w:rPr>
            </w:pPr>
            <w:r w:rsidRPr="00ED6F84">
              <w:rPr>
                <w:sz w:val="18"/>
                <w:szCs w:val="18"/>
              </w:rPr>
              <w:t>Station</w:t>
            </w:r>
          </w:p>
        </w:tc>
        <w:tc>
          <w:tcPr>
            <w:tcW w:w="4963" w:type="dxa"/>
          </w:tcPr>
          <w:p w14:paraId="552B4AFC" w14:textId="77777777" w:rsidR="00CC007D" w:rsidRPr="00ED6F84" w:rsidRDefault="00CC007D" w:rsidP="000B481B">
            <w:pPr>
              <w:rPr>
                <w:sz w:val="18"/>
                <w:szCs w:val="18"/>
              </w:rPr>
            </w:pPr>
            <w:r w:rsidRPr="00ED6F84">
              <w:rPr>
                <w:sz w:val="18"/>
                <w:szCs w:val="18"/>
              </w:rPr>
              <w:t>workstation id</w:t>
            </w:r>
          </w:p>
        </w:tc>
        <w:tc>
          <w:tcPr>
            <w:tcW w:w="2335" w:type="dxa"/>
          </w:tcPr>
          <w:p w14:paraId="78E88FA4" w14:textId="77777777" w:rsidR="00CC007D" w:rsidRPr="00ED6F84" w:rsidRDefault="00CC007D" w:rsidP="000B481B">
            <w:pPr>
              <w:rPr>
                <w:rFonts w:cstheme="minorHAnsi"/>
                <w:sz w:val="18"/>
                <w:szCs w:val="18"/>
              </w:rPr>
            </w:pPr>
            <w:r w:rsidRPr="00ED6F84">
              <w:rPr>
                <w:rFonts w:cstheme="minorHAnsi"/>
                <w:sz w:val="18"/>
                <w:szCs w:val="18"/>
                <w:shd w:val="clear" w:color="auto" w:fill="FFFFFF"/>
              </w:rPr>
              <w:t>GGN431-9020-04</w:t>
            </w:r>
          </w:p>
        </w:tc>
      </w:tr>
      <w:tr w:rsidR="00CC007D" w:rsidRPr="00ED6F84" w14:paraId="246B9E8F" w14:textId="77777777" w:rsidTr="000B481B">
        <w:tc>
          <w:tcPr>
            <w:tcW w:w="2052" w:type="dxa"/>
          </w:tcPr>
          <w:p w14:paraId="5DF96AF4" w14:textId="77777777" w:rsidR="00CC007D" w:rsidRPr="00ED6F84" w:rsidRDefault="00CC007D" w:rsidP="000B481B">
            <w:pPr>
              <w:rPr>
                <w:sz w:val="18"/>
                <w:szCs w:val="18"/>
              </w:rPr>
            </w:pPr>
            <w:r w:rsidRPr="00ED6F84">
              <w:rPr>
                <w:sz w:val="18"/>
                <w:szCs w:val="18"/>
              </w:rPr>
              <w:t>Group</w:t>
            </w:r>
          </w:p>
        </w:tc>
        <w:tc>
          <w:tcPr>
            <w:tcW w:w="4963" w:type="dxa"/>
          </w:tcPr>
          <w:p w14:paraId="4488EC68" w14:textId="77777777" w:rsidR="00CC007D" w:rsidRPr="00ED6F84" w:rsidRDefault="00CC007D" w:rsidP="000B481B">
            <w:pPr>
              <w:rPr>
                <w:sz w:val="18"/>
                <w:szCs w:val="18"/>
              </w:rPr>
            </w:pPr>
            <w:r w:rsidRPr="00ED6F84">
              <w:rPr>
                <w:sz w:val="18"/>
                <w:szCs w:val="18"/>
              </w:rPr>
              <w:t>Location group</w:t>
            </w:r>
          </w:p>
        </w:tc>
        <w:tc>
          <w:tcPr>
            <w:tcW w:w="2335" w:type="dxa"/>
          </w:tcPr>
          <w:p w14:paraId="53E21C7C" w14:textId="77777777" w:rsidR="00CC007D" w:rsidRPr="00ED6F84" w:rsidRDefault="00CC007D" w:rsidP="000B481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ED6F84">
              <w:rPr>
                <w:rFonts w:cstheme="minorHAnsi"/>
                <w:sz w:val="18"/>
                <w:szCs w:val="18"/>
                <w:shd w:val="clear" w:color="auto" w:fill="FFFFFF"/>
              </w:rPr>
              <w:t>Goergen</w:t>
            </w:r>
            <w:proofErr w:type="spellEnd"/>
            <w:r w:rsidRPr="00ED6F84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431</w:t>
            </w:r>
          </w:p>
        </w:tc>
      </w:tr>
      <w:tr w:rsidR="00CC007D" w:rsidRPr="00ED6F84" w14:paraId="0228502F" w14:textId="77777777" w:rsidTr="000B481B">
        <w:tc>
          <w:tcPr>
            <w:tcW w:w="2052" w:type="dxa"/>
          </w:tcPr>
          <w:p w14:paraId="4FAEA1CD" w14:textId="77777777" w:rsidR="00CC007D" w:rsidRPr="00ED6F84" w:rsidRDefault="00CC007D" w:rsidP="000B481B">
            <w:pPr>
              <w:rPr>
                <w:sz w:val="18"/>
                <w:szCs w:val="18"/>
              </w:rPr>
            </w:pPr>
            <w:r w:rsidRPr="00ED6F84">
              <w:rPr>
                <w:sz w:val="18"/>
                <w:szCs w:val="18"/>
              </w:rPr>
              <w:t>User</w:t>
            </w:r>
          </w:p>
        </w:tc>
        <w:tc>
          <w:tcPr>
            <w:tcW w:w="4963" w:type="dxa"/>
          </w:tcPr>
          <w:p w14:paraId="798204BE" w14:textId="77777777" w:rsidR="00CC007D" w:rsidRPr="00ED6F84" w:rsidRDefault="00CC007D" w:rsidP="000B481B">
            <w:pPr>
              <w:rPr>
                <w:sz w:val="18"/>
                <w:szCs w:val="18"/>
              </w:rPr>
            </w:pPr>
            <w:r w:rsidRPr="00ED6F84">
              <w:rPr>
                <w:sz w:val="18"/>
                <w:szCs w:val="18"/>
              </w:rPr>
              <w:t xml:space="preserve">user’s </w:t>
            </w:r>
            <w:proofErr w:type="spellStart"/>
            <w:r w:rsidRPr="00ED6F84">
              <w:rPr>
                <w:sz w:val="18"/>
                <w:szCs w:val="18"/>
              </w:rPr>
              <w:t>netid</w:t>
            </w:r>
            <w:proofErr w:type="spellEnd"/>
          </w:p>
        </w:tc>
        <w:tc>
          <w:tcPr>
            <w:tcW w:w="2335" w:type="dxa"/>
          </w:tcPr>
          <w:p w14:paraId="0BFCF3F9" w14:textId="77777777" w:rsidR="00CC007D" w:rsidRPr="00ED6F84" w:rsidRDefault="00CC007D" w:rsidP="000B481B">
            <w:pPr>
              <w:rPr>
                <w:rFonts w:cstheme="minorHAnsi"/>
                <w:sz w:val="18"/>
                <w:szCs w:val="18"/>
              </w:rPr>
            </w:pPr>
            <w:r w:rsidRPr="00ED6F84">
              <w:rPr>
                <w:rFonts w:cstheme="minorHAnsi"/>
                <w:sz w:val="18"/>
                <w:szCs w:val="18"/>
              </w:rPr>
              <w:t>fakeusr2</w:t>
            </w:r>
          </w:p>
        </w:tc>
      </w:tr>
      <w:tr w:rsidR="00CC007D" w:rsidRPr="00ED6F84" w14:paraId="2A2D00F3" w14:textId="77777777" w:rsidTr="000B481B">
        <w:tc>
          <w:tcPr>
            <w:tcW w:w="2052" w:type="dxa"/>
          </w:tcPr>
          <w:p w14:paraId="5F98BB71" w14:textId="77777777" w:rsidR="00CC007D" w:rsidRPr="00ED6F84" w:rsidRDefault="00CC007D" w:rsidP="000B481B">
            <w:pPr>
              <w:rPr>
                <w:sz w:val="18"/>
                <w:szCs w:val="18"/>
              </w:rPr>
            </w:pPr>
            <w:r w:rsidRPr="00ED6F84">
              <w:rPr>
                <w:sz w:val="18"/>
                <w:szCs w:val="18"/>
              </w:rPr>
              <w:t>Start Time</w:t>
            </w:r>
          </w:p>
        </w:tc>
        <w:tc>
          <w:tcPr>
            <w:tcW w:w="4963" w:type="dxa"/>
          </w:tcPr>
          <w:p w14:paraId="015BC9E1" w14:textId="77777777" w:rsidR="00CC007D" w:rsidRPr="00ED6F84" w:rsidRDefault="00CC007D" w:rsidP="000B481B">
            <w:pPr>
              <w:rPr>
                <w:sz w:val="18"/>
                <w:szCs w:val="18"/>
              </w:rPr>
            </w:pPr>
            <w:r w:rsidRPr="00ED6F84">
              <w:rPr>
                <w:sz w:val="18"/>
                <w:szCs w:val="18"/>
              </w:rPr>
              <w:t>time the user logged on the workstation</w:t>
            </w:r>
          </w:p>
        </w:tc>
        <w:tc>
          <w:tcPr>
            <w:tcW w:w="2335" w:type="dxa"/>
          </w:tcPr>
          <w:p w14:paraId="395C6F77" w14:textId="77777777" w:rsidR="00CC007D" w:rsidRPr="00ED6F84" w:rsidRDefault="00CC007D" w:rsidP="000B481B">
            <w:pPr>
              <w:rPr>
                <w:rFonts w:cstheme="minorHAnsi"/>
                <w:sz w:val="18"/>
                <w:szCs w:val="18"/>
              </w:rPr>
            </w:pPr>
            <w:r w:rsidRPr="00ED6F84">
              <w:rPr>
                <w:rFonts w:cstheme="minorHAnsi"/>
                <w:sz w:val="18"/>
                <w:szCs w:val="18"/>
                <w:shd w:val="clear" w:color="auto" w:fill="FFFFFF"/>
              </w:rPr>
              <w:t>2018-04-11 10:57 AM</w:t>
            </w:r>
          </w:p>
        </w:tc>
      </w:tr>
      <w:tr w:rsidR="00CC007D" w:rsidRPr="00ED6F84" w14:paraId="3B578DE2" w14:textId="77777777" w:rsidTr="000B481B">
        <w:tc>
          <w:tcPr>
            <w:tcW w:w="2052" w:type="dxa"/>
          </w:tcPr>
          <w:p w14:paraId="1B8A2B9E" w14:textId="77777777" w:rsidR="00CC007D" w:rsidRPr="00ED6F84" w:rsidRDefault="00CC007D" w:rsidP="000B481B">
            <w:pPr>
              <w:rPr>
                <w:sz w:val="18"/>
                <w:szCs w:val="18"/>
              </w:rPr>
            </w:pPr>
            <w:r w:rsidRPr="00ED6F84">
              <w:rPr>
                <w:sz w:val="18"/>
                <w:szCs w:val="18"/>
              </w:rPr>
              <w:t>End Time</w:t>
            </w:r>
          </w:p>
        </w:tc>
        <w:tc>
          <w:tcPr>
            <w:tcW w:w="4963" w:type="dxa"/>
          </w:tcPr>
          <w:p w14:paraId="1EB80EDD" w14:textId="77777777" w:rsidR="00CC007D" w:rsidRPr="00ED6F84" w:rsidRDefault="00CC007D" w:rsidP="000B481B">
            <w:pPr>
              <w:rPr>
                <w:sz w:val="18"/>
                <w:szCs w:val="18"/>
              </w:rPr>
            </w:pPr>
            <w:r w:rsidRPr="00ED6F84">
              <w:rPr>
                <w:sz w:val="18"/>
                <w:szCs w:val="18"/>
              </w:rPr>
              <w:t>time the user logged off the workstation</w:t>
            </w:r>
          </w:p>
        </w:tc>
        <w:tc>
          <w:tcPr>
            <w:tcW w:w="2335" w:type="dxa"/>
          </w:tcPr>
          <w:p w14:paraId="161EEC2F" w14:textId="77777777" w:rsidR="00CC007D" w:rsidRPr="00ED6F84" w:rsidRDefault="00CC007D" w:rsidP="000B481B">
            <w:pPr>
              <w:rPr>
                <w:rFonts w:cstheme="minorHAnsi"/>
                <w:sz w:val="18"/>
                <w:szCs w:val="18"/>
              </w:rPr>
            </w:pPr>
            <w:r w:rsidRPr="00ED6F84">
              <w:rPr>
                <w:rFonts w:cstheme="minorHAnsi"/>
                <w:sz w:val="18"/>
                <w:szCs w:val="18"/>
                <w:shd w:val="clear" w:color="auto" w:fill="FFFFFF"/>
              </w:rPr>
              <w:t>2018-05-08 08:15 PM</w:t>
            </w:r>
          </w:p>
        </w:tc>
      </w:tr>
      <w:tr w:rsidR="00CC007D" w:rsidRPr="00ED6F84" w14:paraId="43472403" w14:textId="77777777" w:rsidTr="000B481B">
        <w:tc>
          <w:tcPr>
            <w:tcW w:w="2052" w:type="dxa"/>
          </w:tcPr>
          <w:p w14:paraId="28EAE388" w14:textId="77777777" w:rsidR="00CC007D" w:rsidRPr="00ED6F84" w:rsidRDefault="00CC007D" w:rsidP="000B481B">
            <w:pPr>
              <w:rPr>
                <w:sz w:val="18"/>
                <w:szCs w:val="18"/>
              </w:rPr>
            </w:pPr>
            <w:r w:rsidRPr="00ED6F84">
              <w:rPr>
                <w:sz w:val="18"/>
                <w:szCs w:val="18"/>
              </w:rPr>
              <w:t>Duration (Seconds)</w:t>
            </w:r>
          </w:p>
        </w:tc>
        <w:tc>
          <w:tcPr>
            <w:tcW w:w="4963" w:type="dxa"/>
          </w:tcPr>
          <w:p w14:paraId="5627965F" w14:textId="77777777" w:rsidR="00CC007D" w:rsidRPr="00ED6F84" w:rsidRDefault="00CC007D" w:rsidP="000B481B">
            <w:pPr>
              <w:rPr>
                <w:sz w:val="18"/>
                <w:szCs w:val="18"/>
              </w:rPr>
            </w:pPr>
            <w:r w:rsidRPr="00ED6F84">
              <w:rPr>
                <w:sz w:val="18"/>
                <w:szCs w:val="18"/>
              </w:rPr>
              <w:t>total number of seconds the user was logged on</w:t>
            </w:r>
          </w:p>
        </w:tc>
        <w:tc>
          <w:tcPr>
            <w:tcW w:w="2335" w:type="dxa"/>
          </w:tcPr>
          <w:p w14:paraId="47C09CAB" w14:textId="77777777" w:rsidR="00CC007D" w:rsidRPr="00ED6F84" w:rsidRDefault="00CC007D" w:rsidP="000B481B">
            <w:pPr>
              <w:rPr>
                <w:rFonts w:cstheme="minorHAnsi"/>
                <w:sz w:val="18"/>
                <w:szCs w:val="18"/>
              </w:rPr>
            </w:pPr>
            <w:r w:rsidRPr="00ED6F84">
              <w:rPr>
                <w:rFonts w:cstheme="minorHAnsi"/>
                <w:sz w:val="18"/>
                <w:szCs w:val="18"/>
                <w:shd w:val="clear" w:color="auto" w:fill="FFFFFF"/>
              </w:rPr>
              <w:t>2366316</w:t>
            </w:r>
          </w:p>
        </w:tc>
      </w:tr>
      <w:tr w:rsidR="00CC007D" w:rsidRPr="00ED6F84" w14:paraId="4B1A66F1" w14:textId="77777777" w:rsidTr="000B481B">
        <w:tc>
          <w:tcPr>
            <w:tcW w:w="2052" w:type="dxa"/>
          </w:tcPr>
          <w:p w14:paraId="1B3D6367" w14:textId="77777777" w:rsidR="00CC007D" w:rsidRPr="00ED6F84" w:rsidRDefault="00CC007D" w:rsidP="000B481B">
            <w:pPr>
              <w:rPr>
                <w:sz w:val="18"/>
                <w:szCs w:val="18"/>
              </w:rPr>
            </w:pPr>
            <w:r w:rsidRPr="00ED6F84">
              <w:rPr>
                <w:sz w:val="18"/>
                <w:szCs w:val="18"/>
              </w:rPr>
              <w:t>Adjusted Duration (Seconds)</w:t>
            </w:r>
          </w:p>
        </w:tc>
        <w:tc>
          <w:tcPr>
            <w:tcW w:w="4963" w:type="dxa"/>
          </w:tcPr>
          <w:p w14:paraId="1D1B37DE" w14:textId="77777777" w:rsidR="00CC007D" w:rsidRPr="00ED6F84" w:rsidRDefault="00CC007D" w:rsidP="000B481B">
            <w:pPr>
              <w:rPr>
                <w:sz w:val="18"/>
                <w:szCs w:val="18"/>
              </w:rPr>
            </w:pPr>
            <w:r w:rsidRPr="00ED6F84">
              <w:rPr>
                <w:sz w:val="18"/>
                <w:szCs w:val="18"/>
              </w:rPr>
              <w:t>number of seconds from when the user logged on until the close time of the location</w:t>
            </w:r>
          </w:p>
        </w:tc>
        <w:tc>
          <w:tcPr>
            <w:tcW w:w="2335" w:type="dxa"/>
          </w:tcPr>
          <w:p w14:paraId="383B0422" w14:textId="77777777" w:rsidR="00CC007D" w:rsidRPr="00ED6F84" w:rsidRDefault="00CC007D" w:rsidP="000B481B">
            <w:pPr>
              <w:rPr>
                <w:rFonts w:cstheme="minorHAnsi"/>
                <w:sz w:val="18"/>
                <w:szCs w:val="18"/>
              </w:rPr>
            </w:pPr>
            <w:r w:rsidRPr="00ED6F84">
              <w:rPr>
                <w:rFonts w:cstheme="minorHAnsi"/>
                <w:sz w:val="18"/>
                <w:szCs w:val="18"/>
                <w:shd w:val="clear" w:color="auto" w:fill="FFFFFF"/>
              </w:rPr>
              <w:t>677741</w:t>
            </w:r>
          </w:p>
        </w:tc>
      </w:tr>
    </w:tbl>
    <w:p w14:paraId="4EEBF62E" w14:textId="77777777" w:rsidR="00CC007D" w:rsidRDefault="00CC007D" w:rsidP="00CC007D"/>
    <w:p w14:paraId="4D501941" w14:textId="062A239B" w:rsidR="00CC007D" w:rsidRDefault="00CC007D" w:rsidP="00CC007D">
      <w:r>
        <w:t xml:space="preserve">I am trying to get supplemental data to identify the status of the user (undergraduate, graduate, staff, faculty) to be able to do some analysis of who is using the workstations when.  I am also waiting for some data on </w:t>
      </w:r>
      <w:proofErr w:type="spellStart"/>
      <w:r>
        <w:t>wifi</w:t>
      </w:r>
      <w:proofErr w:type="spellEnd"/>
      <w:r>
        <w:t xml:space="preserve"> usage in the same spaces, but I don’t know if this will be available in the time frame of this project. </w:t>
      </w:r>
    </w:p>
    <w:p w14:paraId="14E5A496" w14:textId="77777777" w:rsidR="00CC007D" w:rsidRPr="00FE37D5" w:rsidRDefault="00CC007D" w:rsidP="00CC007D">
      <w:pPr>
        <w:rPr>
          <w:b/>
        </w:rPr>
      </w:pPr>
      <w:r w:rsidRPr="00FE37D5">
        <w:rPr>
          <w:b/>
        </w:rPr>
        <w:t>Research Questions:</w:t>
      </w:r>
    </w:p>
    <w:p w14:paraId="48E7DD64" w14:textId="77777777" w:rsidR="00CC007D" w:rsidRDefault="00CC007D" w:rsidP="00CC007D">
      <w:pPr>
        <w:pStyle w:val="ListParagraph"/>
        <w:numPr>
          <w:ilvl w:val="0"/>
          <w:numId w:val="26"/>
        </w:numPr>
        <w:spacing w:after="0"/>
      </w:pPr>
      <w:r>
        <w:t>What are the busiest times of the year, least busy?</w:t>
      </w:r>
    </w:p>
    <w:p w14:paraId="02252970" w14:textId="77777777" w:rsidR="00CC007D" w:rsidRDefault="00CC007D" w:rsidP="00CC007D">
      <w:pPr>
        <w:pStyle w:val="ListParagraph"/>
        <w:numPr>
          <w:ilvl w:val="0"/>
          <w:numId w:val="26"/>
        </w:numPr>
        <w:spacing w:after="0"/>
      </w:pPr>
      <w:r>
        <w:t xml:space="preserve">How busy is each location? How often are all the workstations in use? </w:t>
      </w:r>
    </w:p>
    <w:p w14:paraId="66B35493" w14:textId="77777777" w:rsidR="00CC007D" w:rsidRDefault="00CC007D" w:rsidP="00CC007D">
      <w:pPr>
        <w:pStyle w:val="ListParagraph"/>
        <w:numPr>
          <w:ilvl w:val="0"/>
          <w:numId w:val="26"/>
        </w:numPr>
        <w:spacing w:after="0"/>
      </w:pPr>
      <w:r>
        <w:t>Are there any longer-term trends in the use of public workstations? Is usage declining?</w:t>
      </w:r>
    </w:p>
    <w:p w14:paraId="08C06FAA" w14:textId="77777777" w:rsidR="00CC007D" w:rsidRPr="00ED6F84" w:rsidRDefault="00CC007D" w:rsidP="00CC007D">
      <w:pPr>
        <w:pStyle w:val="ListParagraph"/>
        <w:numPr>
          <w:ilvl w:val="0"/>
          <w:numId w:val="26"/>
        </w:numPr>
        <w:spacing w:after="0"/>
      </w:pPr>
      <w:r>
        <w:lastRenderedPageBreak/>
        <w:t xml:space="preserve">Have the number of unique users changed over the 3-year period covered by the data? </w:t>
      </w:r>
    </w:p>
    <w:p w14:paraId="59887239" w14:textId="77777777" w:rsidR="00CC007D" w:rsidRDefault="00CC007D" w:rsidP="00CC007D">
      <w:pPr>
        <w:rPr>
          <w:b/>
        </w:rPr>
      </w:pPr>
    </w:p>
    <w:p w14:paraId="6292C7A7" w14:textId="77777777" w:rsidR="00CC007D" w:rsidRPr="00ED6F84" w:rsidRDefault="00CC007D" w:rsidP="00CC007D">
      <w:pPr>
        <w:rPr>
          <w:b/>
        </w:rPr>
      </w:pPr>
      <w:r w:rsidRPr="00ED6F84">
        <w:rPr>
          <w:b/>
        </w:rPr>
        <w:t>Data Preparation Plan</w:t>
      </w:r>
    </w:p>
    <w:p w14:paraId="34022E6E" w14:textId="77777777" w:rsidR="00CC007D" w:rsidRDefault="00CC007D" w:rsidP="00CC007D">
      <w:pPr>
        <w:pStyle w:val="ListParagraph"/>
        <w:numPr>
          <w:ilvl w:val="0"/>
          <w:numId w:val="25"/>
        </w:numPr>
      </w:pPr>
      <w:r>
        <w:t>Load the data into Python</w:t>
      </w:r>
    </w:p>
    <w:p w14:paraId="52BC06DB" w14:textId="77777777" w:rsidR="00CC007D" w:rsidRDefault="00CC007D" w:rsidP="00CC007D">
      <w:pPr>
        <w:pStyle w:val="ListParagraph"/>
        <w:numPr>
          <w:ilvl w:val="0"/>
          <w:numId w:val="25"/>
        </w:numPr>
      </w:pPr>
      <w:r>
        <w:t>Concatenate the data from each file into one data set</w:t>
      </w:r>
    </w:p>
    <w:p w14:paraId="125FD1AF" w14:textId="77777777" w:rsidR="00CC007D" w:rsidRDefault="00CC007D" w:rsidP="00CC007D">
      <w:pPr>
        <w:pStyle w:val="ListParagraph"/>
        <w:numPr>
          <w:ilvl w:val="0"/>
          <w:numId w:val="25"/>
        </w:numPr>
      </w:pPr>
      <w:r>
        <w:t>Filter the data set to only records in Groups we are interested in analyzing</w:t>
      </w:r>
    </w:p>
    <w:p w14:paraId="00FBDD0D" w14:textId="77777777" w:rsidR="00CC007D" w:rsidRDefault="00CC007D" w:rsidP="00CC007D">
      <w:pPr>
        <w:pStyle w:val="ListParagraph"/>
        <w:numPr>
          <w:ilvl w:val="0"/>
          <w:numId w:val="25"/>
        </w:numPr>
      </w:pPr>
      <w:r>
        <w:t>Explore the data for anomalies, missing data, adjusted duration, etc.</w:t>
      </w:r>
    </w:p>
    <w:p w14:paraId="595BF138" w14:textId="77777777" w:rsidR="00CC007D" w:rsidRDefault="00CC007D" w:rsidP="00CC007D">
      <w:pPr>
        <w:pStyle w:val="ListParagraph"/>
        <w:numPr>
          <w:ilvl w:val="0"/>
          <w:numId w:val="25"/>
        </w:numPr>
      </w:pPr>
      <w:r>
        <w:t>Resolve any issues related to the previous step, including deciding how to handle records with adjusted duration and how to handle records for IT and library staff using the workstations.</w:t>
      </w:r>
    </w:p>
    <w:p w14:paraId="3741E5B6" w14:textId="77777777" w:rsidR="00CC007D" w:rsidRDefault="00CC007D" w:rsidP="00CC007D">
      <w:pPr>
        <w:pStyle w:val="ListParagraph"/>
        <w:numPr>
          <w:ilvl w:val="0"/>
          <w:numId w:val="25"/>
        </w:numPr>
      </w:pPr>
      <w:r>
        <w:t>Convert the data from start and end time duration to hourly records to count logins in each hour, day, month.</w:t>
      </w:r>
    </w:p>
    <w:p w14:paraId="7616396D" w14:textId="77777777" w:rsidR="00CC007D" w:rsidRDefault="00CC007D" w:rsidP="00CC007D">
      <w:pPr>
        <w:pStyle w:val="ListParagraph"/>
        <w:numPr>
          <w:ilvl w:val="0"/>
          <w:numId w:val="25"/>
        </w:numPr>
      </w:pPr>
      <w:r>
        <w:t xml:space="preserve">Add features such as day of the week, day, month, hour (see above). </w:t>
      </w:r>
    </w:p>
    <w:p w14:paraId="4DA60149" w14:textId="77777777" w:rsidR="00CC007D" w:rsidRDefault="00CC007D" w:rsidP="00CC007D">
      <w:pPr>
        <w:pStyle w:val="ListParagraph"/>
      </w:pPr>
    </w:p>
    <w:p w14:paraId="58775F0D" w14:textId="617ACCB4" w:rsidR="00933B8F" w:rsidRDefault="00933B8F" w:rsidP="00CC007D"/>
    <w:sectPr w:rsidR="00933B8F" w:rsidSect="006F57FD">
      <w:footerReference w:type="even" r:id="rId7"/>
      <w:footerReference w:type="default" r:id="rId8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EE6D8" w14:textId="77777777" w:rsidR="007421B1" w:rsidRDefault="007421B1" w:rsidP="00785540">
      <w:pPr>
        <w:spacing w:before="0"/>
      </w:pPr>
      <w:r>
        <w:separator/>
      </w:r>
    </w:p>
  </w:endnote>
  <w:endnote w:type="continuationSeparator" w:id="0">
    <w:p w14:paraId="5EF030A4" w14:textId="77777777" w:rsidR="007421B1" w:rsidRDefault="007421B1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D905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21AB624B" w14:textId="77777777" w:rsidR="00B336C5" w:rsidRDefault="007421B1">
    <w:pPr>
      <w:pStyle w:val="Footer"/>
    </w:pPr>
  </w:p>
  <w:p w14:paraId="46E6AA0B" w14:textId="77777777" w:rsidR="00B336C5" w:rsidRDefault="007421B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1F36C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6013B" w14:textId="77777777" w:rsidR="007421B1" w:rsidRDefault="007421B1" w:rsidP="00785540">
      <w:pPr>
        <w:spacing w:before="0"/>
      </w:pPr>
      <w:r>
        <w:separator/>
      </w:r>
    </w:p>
  </w:footnote>
  <w:footnote w:type="continuationSeparator" w:id="0">
    <w:p w14:paraId="05FC186E" w14:textId="77777777" w:rsidR="007421B1" w:rsidRDefault="007421B1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C9004FB"/>
    <w:multiLevelType w:val="hybridMultilevel"/>
    <w:tmpl w:val="8C54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76C5C74"/>
    <w:multiLevelType w:val="hybridMultilevel"/>
    <w:tmpl w:val="53C6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21"/>
  </w:num>
  <w:num w:numId="3">
    <w:abstractNumId w:val="18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24"/>
  </w:num>
  <w:num w:numId="17">
    <w:abstractNumId w:val="23"/>
  </w:num>
  <w:num w:numId="18">
    <w:abstractNumId w:val="17"/>
  </w:num>
  <w:num w:numId="19">
    <w:abstractNumId w:val="19"/>
  </w:num>
  <w:num w:numId="20">
    <w:abstractNumId w:val="10"/>
  </w:num>
  <w:num w:numId="21">
    <w:abstractNumId w:val="13"/>
  </w:num>
  <w:num w:numId="22">
    <w:abstractNumId w:val="12"/>
  </w:num>
  <w:num w:numId="23">
    <w:abstractNumId w:val="14"/>
  </w:num>
  <w:num w:numId="24">
    <w:abstractNumId w:val="25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7D"/>
    <w:rsid w:val="00293B83"/>
    <w:rsid w:val="006361CF"/>
    <w:rsid w:val="0067744D"/>
    <w:rsid w:val="00697389"/>
    <w:rsid w:val="006A3CE7"/>
    <w:rsid w:val="006F6AD0"/>
    <w:rsid w:val="007421B1"/>
    <w:rsid w:val="00785540"/>
    <w:rsid w:val="00933B8F"/>
    <w:rsid w:val="00BC22A0"/>
    <w:rsid w:val="00CC007D"/>
    <w:rsid w:val="00E05653"/>
    <w:rsid w:val="00E56D23"/>
    <w:rsid w:val="00E87284"/>
    <w:rsid w:val="00EA22A4"/>
    <w:rsid w:val="00EB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BA4E0"/>
  <w15:chartTrackingRefBased/>
  <w15:docId w15:val="{CB157831-3ED7-4034-94ED-E0117992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C007D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07D"/>
    <w:pPr>
      <w:spacing w:before="0" w:after="160" w:line="259" w:lineRule="auto"/>
      <w:ind w:left="720"/>
      <w:contextualSpacing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nd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F6FE751BC140EBB71EB14442B94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74961-E486-4212-82BD-9E3D38FF0A52}"/>
      </w:docPartPr>
      <w:docPartBody>
        <w:p w:rsidR="00427A5D" w:rsidRDefault="001C0E66">
          <w:pPr>
            <w:pStyle w:val="C8F6FE751BC140EBB71EB14442B94DB8"/>
          </w:pPr>
          <w:r>
            <w:t>Memo</w:t>
          </w:r>
        </w:p>
      </w:docPartBody>
    </w:docPart>
    <w:docPart>
      <w:docPartPr>
        <w:name w:val="63359333969341B3ADEB0F5554955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9B6D-9CDF-4F9E-9F17-382A0CF5B1C0}"/>
      </w:docPartPr>
      <w:docPartBody>
        <w:p w:rsidR="00427A5D" w:rsidRDefault="001C0E66">
          <w:pPr>
            <w:pStyle w:val="63359333969341B3ADEB0F5554955B8F"/>
          </w:pPr>
          <w:r w:rsidRPr="006F57FD">
            <w:t>To:</w:t>
          </w:r>
        </w:p>
      </w:docPartBody>
    </w:docPart>
    <w:docPart>
      <w:docPartPr>
        <w:name w:val="74A11C32813F4AF1B7DC8A25D44EC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E298C-D617-4BB0-A0CD-63EE6A984B12}"/>
      </w:docPartPr>
      <w:docPartBody>
        <w:p w:rsidR="00427A5D" w:rsidRDefault="001C0E66">
          <w:pPr>
            <w:pStyle w:val="74A11C32813F4AF1B7DC8A25D44EC289"/>
          </w:pPr>
          <w:r w:rsidRPr="006F57FD">
            <w:t>From:</w:t>
          </w:r>
        </w:p>
      </w:docPartBody>
    </w:docPart>
    <w:docPart>
      <w:docPartPr>
        <w:name w:val="2392460578964C9489DD42091A755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29C4E-0E24-47BF-82BE-A53A32BA11E4}"/>
      </w:docPartPr>
      <w:docPartBody>
        <w:p w:rsidR="00427A5D" w:rsidRDefault="001C0E66">
          <w:pPr>
            <w:pStyle w:val="2392460578964C9489DD42091A755ECE"/>
          </w:pPr>
          <w:r w:rsidRPr="006F57FD">
            <w:t>Date:</w:t>
          </w:r>
        </w:p>
      </w:docPartBody>
    </w:docPart>
    <w:docPart>
      <w:docPartPr>
        <w:name w:val="04E449A7315748598F339C5CB4BCB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CFAD2-4780-42B0-BD0A-E153B8CBBBBE}"/>
      </w:docPartPr>
      <w:docPartBody>
        <w:p w:rsidR="00427A5D" w:rsidRDefault="001C0E66">
          <w:pPr>
            <w:pStyle w:val="04E449A7315748598F339C5CB4BCB58E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5D"/>
    <w:rsid w:val="001A1C8E"/>
    <w:rsid w:val="001C0E66"/>
    <w:rsid w:val="00427A5D"/>
    <w:rsid w:val="0086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F6FE751BC140EBB71EB14442B94DB8">
    <w:name w:val="C8F6FE751BC140EBB71EB14442B94DB8"/>
  </w:style>
  <w:style w:type="paragraph" w:customStyle="1" w:styleId="63359333969341B3ADEB0F5554955B8F">
    <w:name w:val="63359333969341B3ADEB0F5554955B8F"/>
  </w:style>
  <w:style w:type="paragraph" w:customStyle="1" w:styleId="74A11C32813F4AF1B7DC8A25D44EC289">
    <w:name w:val="74A11C32813F4AF1B7DC8A25D44EC289"/>
  </w:style>
  <w:style w:type="paragraph" w:customStyle="1" w:styleId="2392460578964C9489DD42091A755ECE">
    <w:name w:val="2392460578964C9489DD42091A755ECE"/>
  </w:style>
  <w:style w:type="paragraph" w:customStyle="1" w:styleId="1809EC37F35C4FFC8376458E1779DFF8">
    <w:name w:val="1809EC37F35C4FFC8376458E1779DFF8"/>
  </w:style>
  <w:style w:type="paragraph" w:customStyle="1" w:styleId="04E449A7315748598F339C5CB4BCB58E">
    <w:name w:val="04E449A7315748598F339C5CB4BCB5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design).dotx</Template>
  <TotalTime>158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Landowski</dc:creator>
  <cp:keywords/>
  <dc:description/>
  <cp:lastModifiedBy>Debbie Landowski</cp:lastModifiedBy>
  <cp:revision>4</cp:revision>
  <dcterms:created xsi:type="dcterms:W3CDTF">2020-01-19T21:41:00Z</dcterms:created>
  <dcterms:modified xsi:type="dcterms:W3CDTF">2022-01-27T01:08:00Z</dcterms:modified>
</cp:coreProperties>
</file>